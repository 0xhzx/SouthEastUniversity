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447"/>
        <w:gridCol w:w="7447"/>
      </w:tblGrid>
      <w:tr w:rsidR="000E5903" w:rsidRPr="00547362" w:rsidTr="00547362">
        <w:trPr>
          <w:jc w:val="center"/>
        </w:trPr>
        <w:tc>
          <w:tcPr>
            <w:tcW w:w="7447" w:type="dxa"/>
          </w:tcPr>
          <w:p w:rsidR="000E5903" w:rsidRPr="00547362" w:rsidRDefault="000E5903" w:rsidP="004362C2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7.25pt;height:261pt">
                  <v:imagedata r:id="rId6" o:title=""/>
                </v:shape>
              </w:pict>
            </w:r>
          </w:p>
        </w:tc>
        <w:tc>
          <w:tcPr>
            <w:tcW w:w="7447" w:type="dxa"/>
          </w:tcPr>
          <w:p w:rsidR="000E5903" w:rsidRPr="00547362" w:rsidRDefault="000E5903" w:rsidP="0019797E">
            <w:pPr>
              <w:jc w:val="center"/>
            </w:pPr>
            <w:r>
              <w:pict>
                <v:shape id="_x0000_i1026" type="#_x0000_t75" style="width:348pt;height:261pt">
                  <v:imagedata r:id="rId7" o:title=""/>
                </v:shape>
              </w:pict>
            </w:r>
          </w:p>
        </w:tc>
      </w:tr>
      <w:tr w:rsidR="000E5903" w:rsidRPr="00547362" w:rsidTr="00547362">
        <w:trPr>
          <w:jc w:val="center"/>
        </w:trPr>
        <w:tc>
          <w:tcPr>
            <w:tcW w:w="7447" w:type="dxa"/>
          </w:tcPr>
          <w:p w:rsidR="000E5903" w:rsidRPr="00547362" w:rsidRDefault="000E5903" w:rsidP="0019797E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i1027" type="#_x0000_t75" style="width:347.25pt;height:260.25pt">
                  <v:imagedata r:id="rId8" o:title=""/>
                </v:shape>
              </w:pict>
            </w:r>
          </w:p>
        </w:tc>
        <w:tc>
          <w:tcPr>
            <w:tcW w:w="7447" w:type="dxa"/>
          </w:tcPr>
          <w:p w:rsidR="000E5903" w:rsidRPr="00547362" w:rsidRDefault="000E5903" w:rsidP="0019797E">
            <w:pPr>
              <w:jc w:val="center"/>
              <w:rPr>
                <w:noProof/>
              </w:rPr>
            </w:pPr>
            <w:r>
              <w:rPr>
                <w:noProof/>
              </w:rPr>
              <w:pict>
                <v:shape id="_x0000_i1028" type="#_x0000_t75" style="width:344.25pt;height:264.75pt">
                  <v:imagedata r:id="rId9" o:title=""/>
                </v:shape>
              </w:pict>
            </w:r>
          </w:p>
        </w:tc>
      </w:tr>
    </w:tbl>
    <w:p w:rsidR="000E5903" w:rsidRPr="0095718A" w:rsidRDefault="000E5903" w:rsidP="00C00258"/>
    <w:sectPr w:rsidR="000E5903" w:rsidRPr="0095718A" w:rsidSect="00CD6214">
      <w:pgSz w:w="16838" w:h="11906" w:orient="landscape" w:code="9"/>
      <w:pgMar w:top="567" w:right="567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903" w:rsidRDefault="000E5903" w:rsidP="0095718A">
      <w:r>
        <w:separator/>
      </w:r>
    </w:p>
  </w:endnote>
  <w:endnote w:type="continuationSeparator" w:id="0">
    <w:p w:rsidR="000E5903" w:rsidRDefault="000E5903" w:rsidP="00957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903" w:rsidRDefault="000E5903" w:rsidP="0095718A">
      <w:r>
        <w:separator/>
      </w:r>
    </w:p>
  </w:footnote>
  <w:footnote w:type="continuationSeparator" w:id="0">
    <w:p w:rsidR="000E5903" w:rsidRDefault="000E5903" w:rsidP="009571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31B2"/>
    <w:rsid w:val="00023DD9"/>
    <w:rsid w:val="00031494"/>
    <w:rsid w:val="000E5903"/>
    <w:rsid w:val="0019797E"/>
    <w:rsid w:val="002737F0"/>
    <w:rsid w:val="003656A1"/>
    <w:rsid w:val="003D50F3"/>
    <w:rsid w:val="003D6968"/>
    <w:rsid w:val="0041560B"/>
    <w:rsid w:val="004362C2"/>
    <w:rsid w:val="00522BF8"/>
    <w:rsid w:val="00547362"/>
    <w:rsid w:val="00607BCB"/>
    <w:rsid w:val="006531B2"/>
    <w:rsid w:val="00707CCC"/>
    <w:rsid w:val="00716201"/>
    <w:rsid w:val="00765386"/>
    <w:rsid w:val="00817523"/>
    <w:rsid w:val="009273C2"/>
    <w:rsid w:val="0095718A"/>
    <w:rsid w:val="0097394F"/>
    <w:rsid w:val="009C23C2"/>
    <w:rsid w:val="00C00258"/>
    <w:rsid w:val="00C66631"/>
    <w:rsid w:val="00C97662"/>
    <w:rsid w:val="00CD2A88"/>
    <w:rsid w:val="00CD6214"/>
    <w:rsid w:val="00CE5020"/>
    <w:rsid w:val="00D6258B"/>
    <w:rsid w:val="00D70E2B"/>
    <w:rsid w:val="00E27217"/>
    <w:rsid w:val="00EA175E"/>
    <w:rsid w:val="00EA1C13"/>
    <w:rsid w:val="00EC6C21"/>
    <w:rsid w:val="00F77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75E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531B2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531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531B2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571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5718A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57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5718A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442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950">
      <w:marLeft w:val="200"/>
      <w:marRight w:val="200"/>
      <w:marTop w:val="200"/>
      <w:marBottom w:val="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1</Pages>
  <Words>1</Words>
  <Characters>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Tong</cp:lastModifiedBy>
  <cp:revision>6</cp:revision>
  <cp:lastPrinted>2013-05-21T07:22:00Z</cp:lastPrinted>
  <dcterms:created xsi:type="dcterms:W3CDTF">2014-04-08T07:53:00Z</dcterms:created>
  <dcterms:modified xsi:type="dcterms:W3CDTF">2014-05-07T10:26:00Z</dcterms:modified>
</cp:coreProperties>
</file>